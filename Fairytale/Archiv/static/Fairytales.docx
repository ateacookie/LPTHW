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627DD" w14:textId="7BE8E28C" w:rsidR="00293BF6" w:rsidRPr="00B439DE" w:rsidRDefault="00B439DE" w:rsidP="00B439DE">
      <w:pPr>
        <w:jc w:val="center"/>
        <w:rPr>
          <w:color w:val="000000" w:themeColor="text1"/>
          <w:sz w:val="24"/>
        </w:rPr>
      </w:pPr>
      <w:r>
        <w:rPr>
          <w:noProof/>
          <w:color w:val="000000" w:themeColor="text1"/>
          <w:sz w:val="40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898ED" wp14:editId="58235B25">
                <wp:simplePos x="0" y="0"/>
                <wp:positionH relativeFrom="column">
                  <wp:posOffset>-177165</wp:posOffset>
                </wp:positionH>
                <wp:positionV relativeFrom="paragraph">
                  <wp:posOffset>459740</wp:posOffset>
                </wp:positionV>
                <wp:extent cx="6286500" cy="0"/>
                <wp:effectExtent l="0" t="0" r="12700" b="254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7FBC8" id="Gerade Verbindung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36.2pt" to="481.05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B439DE">
        <w:rPr>
          <w:color w:val="000000" w:themeColor="text1"/>
          <w:sz w:val="40"/>
        </w:rPr>
        <w:t>FAIRYTAL</w:t>
      </w:r>
      <w:r w:rsidR="00A03D26" w:rsidRPr="00B439DE">
        <w:rPr>
          <w:color w:val="000000" w:themeColor="text1"/>
          <w:sz w:val="40"/>
        </w:rPr>
        <w:t xml:space="preserve">E </w:t>
      </w:r>
      <w:bookmarkStart w:id="0" w:name="_GoBack"/>
      <w:bookmarkEnd w:id="0"/>
      <w:r w:rsidR="00A03D26" w:rsidRPr="00B439DE">
        <w:rPr>
          <w:color w:val="000000" w:themeColor="text1"/>
          <w:sz w:val="40"/>
        </w:rPr>
        <w:t>GONE BAD</w:t>
      </w:r>
    </w:p>
    <w:p w14:paraId="49E92B22" w14:textId="3AA80079" w:rsidR="00B439DE" w:rsidRDefault="00B439DE">
      <w:pPr>
        <w:rPr>
          <w:sz w:val="24"/>
        </w:rPr>
      </w:pPr>
    </w:p>
    <w:p w14:paraId="22A03E13" w14:textId="3BC9B17E" w:rsidR="00B439DE" w:rsidRDefault="00B439DE" w:rsidP="00B439DE">
      <w:pPr>
        <w:jc w:val="center"/>
        <w:rPr>
          <w:sz w:val="24"/>
        </w:rPr>
      </w:pPr>
      <w:r>
        <w:rPr>
          <w:sz w:val="24"/>
        </w:rPr>
        <w:t xml:space="preserve">This document contains the list of the </w:t>
      </w:r>
      <w:proofErr w:type="spellStart"/>
      <w:r>
        <w:rPr>
          <w:sz w:val="24"/>
        </w:rPr>
        <w:t>fairytales</w:t>
      </w:r>
      <w:proofErr w:type="spellEnd"/>
      <w:r>
        <w:rPr>
          <w:sz w:val="24"/>
        </w:rPr>
        <w:t xml:space="preserve"> that were used as a database for the </w:t>
      </w:r>
      <w:proofErr w:type="spellStart"/>
      <w:r>
        <w:rPr>
          <w:sz w:val="24"/>
        </w:rPr>
        <w:t>Fairytale</w:t>
      </w:r>
      <w:proofErr w:type="spellEnd"/>
      <w:r>
        <w:rPr>
          <w:sz w:val="24"/>
        </w:rPr>
        <w:t xml:space="preserve"> Generator ‘</w:t>
      </w:r>
      <w:proofErr w:type="spellStart"/>
      <w:r>
        <w:rPr>
          <w:sz w:val="24"/>
        </w:rPr>
        <w:t>Fairytale</w:t>
      </w:r>
      <w:proofErr w:type="spellEnd"/>
      <w:r>
        <w:rPr>
          <w:sz w:val="24"/>
        </w:rPr>
        <w:t xml:space="preserve"> Gone Bad’.</w:t>
      </w:r>
    </w:p>
    <w:p w14:paraId="0CDC0639" w14:textId="6263FACC" w:rsidR="009B54F2" w:rsidRDefault="009B54F2" w:rsidP="00B439DE">
      <w:pPr>
        <w:jc w:val="center"/>
        <w:rPr>
          <w:sz w:val="24"/>
        </w:rPr>
      </w:pPr>
      <w:r>
        <w:rPr>
          <w:sz w:val="24"/>
        </w:rPr>
        <w:t xml:space="preserve">These were taken from </w:t>
      </w:r>
      <w:r w:rsidRPr="009B54F2">
        <w:rPr>
          <w:i/>
          <w:sz w:val="24"/>
        </w:rPr>
        <w:t>www.worldoftales.com</w:t>
      </w:r>
      <w:r>
        <w:rPr>
          <w:sz w:val="24"/>
        </w:rPr>
        <w:t>.</w:t>
      </w:r>
    </w:p>
    <w:p w14:paraId="787A27A8" w14:textId="61B9EC8E" w:rsidR="00B439DE" w:rsidRDefault="00B439DE">
      <w:pPr>
        <w:rPr>
          <w:sz w:val="24"/>
        </w:rPr>
      </w:pPr>
    </w:p>
    <w:p w14:paraId="024405AE" w14:textId="6AB29450" w:rsidR="00293BF6" w:rsidRPr="00B439DE" w:rsidRDefault="001908B5">
      <w:pPr>
        <w:rPr>
          <w:b/>
          <w:sz w:val="24"/>
        </w:rPr>
      </w:pPr>
      <w:proofErr w:type="spellStart"/>
      <w:r w:rsidRPr="00B439DE">
        <w:rPr>
          <w:b/>
          <w:sz w:val="24"/>
        </w:rPr>
        <w:t>Grimms</w:t>
      </w:r>
      <w:proofErr w:type="spellEnd"/>
      <w:r w:rsidRPr="00B439DE">
        <w:rPr>
          <w:b/>
          <w:sz w:val="24"/>
        </w:rPr>
        <w:t xml:space="preserve">’ </w:t>
      </w:r>
      <w:proofErr w:type="spellStart"/>
      <w:r w:rsidRPr="00B439DE">
        <w:rPr>
          <w:b/>
          <w:sz w:val="24"/>
        </w:rPr>
        <w:t>Fairytales</w:t>
      </w:r>
      <w:proofErr w:type="spellEnd"/>
    </w:p>
    <w:p w14:paraId="069AA720" w14:textId="17C71BC6" w:rsidR="00293BF6" w:rsidRPr="00072BAB" w:rsidRDefault="001908B5" w:rsidP="00072BAB">
      <w:pPr>
        <w:pStyle w:val="Aufzhlungszeichen"/>
        <w:rPr>
          <w:sz w:val="24"/>
        </w:rPr>
      </w:pPr>
      <w:r w:rsidRPr="00072BAB">
        <w:rPr>
          <w:sz w:val="24"/>
        </w:rPr>
        <w:t>The Frog-King</w:t>
      </w:r>
    </w:p>
    <w:p w14:paraId="760A31F8" w14:textId="2559228B" w:rsidR="001908B5" w:rsidRPr="00436553" w:rsidRDefault="001908B5" w:rsidP="001908B5">
      <w:pPr>
        <w:pStyle w:val="Aufzhlungszeichen"/>
        <w:rPr>
          <w:sz w:val="24"/>
        </w:rPr>
      </w:pPr>
      <w:r w:rsidRPr="00436553">
        <w:rPr>
          <w:sz w:val="24"/>
        </w:rPr>
        <w:t>Cinderella</w:t>
      </w:r>
    </w:p>
    <w:p w14:paraId="002BE289" w14:textId="7189C9B1" w:rsidR="001908B5" w:rsidRPr="00436553" w:rsidRDefault="001908B5" w:rsidP="001908B5">
      <w:pPr>
        <w:pStyle w:val="Aufzhlungszeichen"/>
        <w:rPr>
          <w:sz w:val="24"/>
        </w:rPr>
      </w:pPr>
      <w:r w:rsidRPr="00436553">
        <w:rPr>
          <w:sz w:val="24"/>
        </w:rPr>
        <w:t>Rapunzel</w:t>
      </w:r>
    </w:p>
    <w:p w14:paraId="2E9E583E" w14:textId="77CFFD51" w:rsidR="001908B5" w:rsidRPr="00436553" w:rsidRDefault="001908B5" w:rsidP="001908B5">
      <w:pPr>
        <w:pStyle w:val="Aufzhlungszeichen"/>
        <w:rPr>
          <w:sz w:val="24"/>
        </w:rPr>
      </w:pPr>
      <w:proofErr w:type="spellStart"/>
      <w:r w:rsidRPr="00436553">
        <w:rPr>
          <w:sz w:val="24"/>
        </w:rPr>
        <w:t>Rumpelstilskin</w:t>
      </w:r>
      <w:proofErr w:type="spellEnd"/>
    </w:p>
    <w:p w14:paraId="0BAC1E64" w14:textId="77777777" w:rsidR="001908B5" w:rsidRPr="00436553" w:rsidRDefault="001908B5" w:rsidP="001908B5">
      <w:pPr>
        <w:pStyle w:val="Aufzhlungszeichen"/>
        <w:rPr>
          <w:sz w:val="24"/>
        </w:rPr>
      </w:pPr>
      <w:r w:rsidRPr="00436553">
        <w:rPr>
          <w:sz w:val="24"/>
        </w:rPr>
        <w:t xml:space="preserve">Hansel &amp; </w:t>
      </w:r>
      <w:proofErr w:type="spellStart"/>
      <w:r w:rsidRPr="00436553">
        <w:rPr>
          <w:sz w:val="24"/>
        </w:rPr>
        <w:t>Grethel</w:t>
      </w:r>
      <w:proofErr w:type="spellEnd"/>
    </w:p>
    <w:p w14:paraId="65169859" w14:textId="094A34F4" w:rsidR="001908B5" w:rsidRPr="00436553" w:rsidRDefault="001908B5" w:rsidP="001908B5">
      <w:pPr>
        <w:pStyle w:val="Aufzhlungszeichen"/>
        <w:rPr>
          <w:sz w:val="24"/>
        </w:rPr>
      </w:pPr>
      <w:r w:rsidRPr="00436553">
        <w:rPr>
          <w:sz w:val="24"/>
        </w:rPr>
        <w:t>Little Snow-White</w:t>
      </w:r>
    </w:p>
    <w:p w14:paraId="2EDF8D1D" w14:textId="77777777" w:rsidR="001908B5" w:rsidRPr="00436553" w:rsidRDefault="001908B5" w:rsidP="001908B5">
      <w:pPr>
        <w:pStyle w:val="Aufzhlungszeichen"/>
        <w:rPr>
          <w:sz w:val="24"/>
        </w:rPr>
      </w:pPr>
      <w:r w:rsidRPr="00436553">
        <w:rPr>
          <w:sz w:val="24"/>
        </w:rPr>
        <w:t>Little Red-Cap</w:t>
      </w:r>
    </w:p>
    <w:p w14:paraId="513551E6" w14:textId="4A1FE4FE" w:rsidR="001908B5" w:rsidRPr="00436553" w:rsidRDefault="001908B5" w:rsidP="001908B5">
      <w:pPr>
        <w:pStyle w:val="Aufzhlungszeichen"/>
        <w:rPr>
          <w:sz w:val="24"/>
        </w:rPr>
      </w:pPr>
      <w:r w:rsidRPr="00436553">
        <w:rPr>
          <w:sz w:val="24"/>
        </w:rPr>
        <w:t>The S</w:t>
      </w:r>
      <w:r w:rsidR="00FB70D0" w:rsidRPr="00436553">
        <w:rPr>
          <w:sz w:val="24"/>
        </w:rPr>
        <w:t>tory of the Youth who went forth to learn what fear was</w:t>
      </w:r>
    </w:p>
    <w:p w14:paraId="61D882D4" w14:textId="1B2E9A90" w:rsidR="00FB70D0" w:rsidRPr="00436553" w:rsidRDefault="00FB70D0" w:rsidP="001908B5">
      <w:pPr>
        <w:pStyle w:val="Aufzhlungszeichen"/>
        <w:rPr>
          <w:sz w:val="24"/>
        </w:rPr>
      </w:pPr>
      <w:r w:rsidRPr="00436553">
        <w:rPr>
          <w:sz w:val="24"/>
        </w:rPr>
        <w:t>Cat and Mouse in Partnership</w:t>
      </w:r>
    </w:p>
    <w:p w14:paraId="44A0C648" w14:textId="42E3F9EA" w:rsidR="00FB70D0" w:rsidRPr="00436553" w:rsidRDefault="00FB70D0" w:rsidP="001908B5">
      <w:pPr>
        <w:pStyle w:val="Aufzhlungszeichen"/>
        <w:rPr>
          <w:sz w:val="24"/>
        </w:rPr>
      </w:pPr>
      <w:r w:rsidRPr="00436553">
        <w:rPr>
          <w:sz w:val="24"/>
        </w:rPr>
        <w:t>Our Lady’s Child</w:t>
      </w:r>
    </w:p>
    <w:p w14:paraId="5A09BEA7" w14:textId="3FB143EA" w:rsidR="00FB70D0" w:rsidRPr="00436553" w:rsidRDefault="00FB70D0" w:rsidP="001908B5">
      <w:pPr>
        <w:pStyle w:val="Aufzhlungszeichen"/>
        <w:rPr>
          <w:sz w:val="24"/>
        </w:rPr>
      </w:pPr>
      <w:r w:rsidRPr="00436553">
        <w:rPr>
          <w:sz w:val="24"/>
        </w:rPr>
        <w:t>The Wolf and the seven little kids</w:t>
      </w:r>
    </w:p>
    <w:p w14:paraId="3EF75967" w14:textId="16418839" w:rsidR="00FB70D0" w:rsidRDefault="00FB70D0" w:rsidP="001908B5">
      <w:pPr>
        <w:pStyle w:val="Aufzhlungszeichen"/>
        <w:rPr>
          <w:sz w:val="24"/>
        </w:rPr>
      </w:pPr>
      <w:r w:rsidRPr="00436553">
        <w:rPr>
          <w:sz w:val="24"/>
        </w:rPr>
        <w:t>Faithful John</w:t>
      </w:r>
    </w:p>
    <w:p w14:paraId="6E523292" w14:textId="2A799590" w:rsidR="000B7811" w:rsidRDefault="000B7811" w:rsidP="001908B5">
      <w:pPr>
        <w:pStyle w:val="Aufzhlungszeichen"/>
        <w:rPr>
          <w:sz w:val="24"/>
        </w:rPr>
      </w:pPr>
      <w:r>
        <w:rPr>
          <w:sz w:val="24"/>
        </w:rPr>
        <w:t xml:space="preserve">Mother </w:t>
      </w:r>
      <w:proofErr w:type="spellStart"/>
      <w:r>
        <w:rPr>
          <w:sz w:val="24"/>
        </w:rPr>
        <w:t>Holle</w:t>
      </w:r>
      <w:proofErr w:type="spellEnd"/>
    </w:p>
    <w:p w14:paraId="455AE352" w14:textId="0F981058" w:rsidR="00602352" w:rsidRDefault="00602352" w:rsidP="001908B5">
      <w:pPr>
        <w:pStyle w:val="Aufzhlungszeichen"/>
        <w:rPr>
          <w:sz w:val="24"/>
        </w:rPr>
      </w:pPr>
      <w:r>
        <w:rPr>
          <w:sz w:val="24"/>
        </w:rPr>
        <w:t>The Bremen Town-Musicians</w:t>
      </w:r>
    </w:p>
    <w:p w14:paraId="21D70AEA" w14:textId="248DB5CB" w:rsidR="009B298C" w:rsidRDefault="009B298C" w:rsidP="001908B5">
      <w:pPr>
        <w:pStyle w:val="Aufzhlungszeichen"/>
        <w:rPr>
          <w:sz w:val="24"/>
        </w:rPr>
      </w:pPr>
      <w:r>
        <w:rPr>
          <w:sz w:val="24"/>
        </w:rPr>
        <w:t>Clever Hans</w:t>
      </w:r>
    </w:p>
    <w:p w14:paraId="5A7BF6A8" w14:textId="54ACC0F9" w:rsidR="0058511F" w:rsidRDefault="0058511F" w:rsidP="001908B5">
      <w:pPr>
        <w:pStyle w:val="Aufzhlungszeichen"/>
        <w:rPr>
          <w:sz w:val="24"/>
        </w:rPr>
      </w:pPr>
      <w:r>
        <w:rPr>
          <w:sz w:val="24"/>
        </w:rPr>
        <w:t>The Wishing Table</w:t>
      </w:r>
    </w:p>
    <w:p w14:paraId="077CFD19" w14:textId="61066F69" w:rsidR="00094C60" w:rsidRDefault="00094C60" w:rsidP="001908B5">
      <w:pPr>
        <w:pStyle w:val="Aufzhlungszeichen"/>
        <w:rPr>
          <w:sz w:val="24"/>
        </w:rPr>
      </w:pPr>
      <w:r>
        <w:rPr>
          <w:sz w:val="24"/>
        </w:rPr>
        <w:t>The Gnome</w:t>
      </w:r>
    </w:p>
    <w:p w14:paraId="68BA3B9B" w14:textId="10AD864E" w:rsidR="00926402" w:rsidRDefault="00926402" w:rsidP="001908B5">
      <w:pPr>
        <w:pStyle w:val="Aufzhlungszeichen"/>
        <w:rPr>
          <w:sz w:val="24"/>
        </w:rPr>
      </w:pPr>
      <w:r>
        <w:rPr>
          <w:sz w:val="24"/>
        </w:rPr>
        <w:t>The Young Giant</w:t>
      </w:r>
    </w:p>
    <w:p w14:paraId="4B8D8ED6" w14:textId="0A377E46" w:rsidR="00926402" w:rsidRDefault="00A130D6" w:rsidP="001908B5">
      <w:pPr>
        <w:pStyle w:val="Aufzhlungszeichen"/>
        <w:rPr>
          <w:sz w:val="24"/>
        </w:rPr>
      </w:pPr>
      <w:r>
        <w:rPr>
          <w:sz w:val="24"/>
        </w:rPr>
        <w:t>The Fox and the Cat</w:t>
      </w:r>
    </w:p>
    <w:p w14:paraId="2FE89F64" w14:textId="46495001" w:rsidR="00A130D6" w:rsidRDefault="00454A24" w:rsidP="001908B5">
      <w:pPr>
        <w:pStyle w:val="Aufzhlungszeichen"/>
        <w:rPr>
          <w:sz w:val="24"/>
        </w:rPr>
      </w:pPr>
      <w:r>
        <w:rPr>
          <w:sz w:val="24"/>
        </w:rPr>
        <w:t>The Three Little Men in the Woods</w:t>
      </w:r>
    </w:p>
    <w:p w14:paraId="14316701" w14:textId="058F0A83" w:rsidR="00454A24" w:rsidRDefault="00454A24" w:rsidP="001908B5">
      <w:pPr>
        <w:pStyle w:val="Aufzhlungszeichen"/>
        <w:rPr>
          <w:sz w:val="24"/>
        </w:rPr>
      </w:pPr>
      <w:r>
        <w:rPr>
          <w:sz w:val="24"/>
        </w:rPr>
        <w:t>The Three Spinning Women</w:t>
      </w:r>
    </w:p>
    <w:p w14:paraId="7C468210" w14:textId="5553CB7A" w:rsidR="00FD4071" w:rsidRDefault="00FD4071" w:rsidP="001908B5">
      <w:pPr>
        <w:pStyle w:val="Aufzhlungszeichen"/>
        <w:rPr>
          <w:sz w:val="24"/>
        </w:rPr>
      </w:pPr>
      <w:r>
        <w:rPr>
          <w:sz w:val="24"/>
        </w:rPr>
        <w:t>The Fisherman and his Wife</w:t>
      </w:r>
    </w:p>
    <w:p w14:paraId="37F88D5C" w14:textId="7AC6CBB9" w:rsidR="00FD4071" w:rsidRDefault="00F82D5B" w:rsidP="001908B5">
      <w:pPr>
        <w:pStyle w:val="Aufzhlungszeichen"/>
        <w:rPr>
          <w:sz w:val="24"/>
        </w:rPr>
      </w:pPr>
      <w:r>
        <w:rPr>
          <w:sz w:val="24"/>
        </w:rPr>
        <w:t>The Spirit in the Bottle</w:t>
      </w:r>
    </w:p>
    <w:p w14:paraId="2CDECF63" w14:textId="22695072" w:rsidR="00F82D5B" w:rsidRDefault="00F82D5B" w:rsidP="001908B5">
      <w:pPr>
        <w:pStyle w:val="Aufzhlungszeichen"/>
        <w:rPr>
          <w:sz w:val="24"/>
        </w:rPr>
      </w:pPr>
      <w:proofErr w:type="spellStart"/>
      <w:r>
        <w:rPr>
          <w:sz w:val="24"/>
        </w:rPr>
        <w:t>Dr.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Knowall</w:t>
      </w:r>
      <w:proofErr w:type="spellEnd"/>
    </w:p>
    <w:p w14:paraId="37827257" w14:textId="795CA7DC" w:rsidR="00F82D5B" w:rsidRDefault="00A531A1" w:rsidP="001908B5">
      <w:pPr>
        <w:pStyle w:val="Aufzhlungszeichen"/>
        <w:rPr>
          <w:sz w:val="24"/>
        </w:rPr>
      </w:pPr>
      <w:r>
        <w:rPr>
          <w:sz w:val="24"/>
        </w:rPr>
        <w:t>The King of the Golden Mountain</w:t>
      </w:r>
    </w:p>
    <w:p w14:paraId="17A03D4E" w14:textId="02276927" w:rsidR="00A531A1" w:rsidRDefault="009577F2" w:rsidP="001908B5">
      <w:pPr>
        <w:pStyle w:val="Aufzhlungszeichen"/>
        <w:rPr>
          <w:sz w:val="24"/>
        </w:rPr>
      </w:pPr>
      <w:r>
        <w:rPr>
          <w:sz w:val="24"/>
        </w:rPr>
        <w:lastRenderedPageBreak/>
        <w:t>The Girl Without Hands</w:t>
      </w:r>
    </w:p>
    <w:p w14:paraId="44B22AF9" w14:textId="786D1870" w:rsidR="009577F2" w:rsidRDefault="009E09B6" w:rsidP="001908B5">
      <w:pPr>
        <w:pStyle w:val="Aufzhlungszeichen"/>
        <w:rPr>
          <w:sz w:val="24"/>
        </w:rPr>
      </w:pPr>
      <w:r>
        <w:rPr>
          <w:sz w:val="24"/>
        </w:rPr>
        <w:t>Brother and Sister</w:t>
      </w:r>
    </w:p>
    <w:p w14:paraId="63C9586A" w14:textId="3E51B5B2" w:rsidR="00A12FAB" w:rsidRDefault="00A12FAB" w:rsidP="001908B5">
      <w:pPr>
        <w:pStyle w:val="Aufzhlungszeichen"/>
        <w:rPr>
          <w:sz w:val="24"/>
        </w:rPr>
      </w:pPr>
      <w:r>
        <w:rPr>
          <w:sz w:val="24"/>
        </w:rPr>
        <w:t>The Twelve Brothers</w:t>
      </w:r>
    </w:p>
    <w:p w14:paraId="5FB449AD" w14:textId="227B4DC9" w:rsidR="00A12FAB" w:rsidRDefault="00A12FAB" w:rsidP="001908B5">
      <w:pPr>
        <w:pStyle w:val="Aufzhlungszeichen"/>
        <w:rPr>
          <w:sz w:val="24"/>
        </w:rPr>
      </w:pPr>
      <w:r>
        <w:rPr>
          <w:sz w:val="24"/>
        </w:rPr>
        <w:t>The Seven Ravens</w:t>
      </w:r>
    </w:p>
    <w:p w14:paraId="443816A3" w14:textId="1868D36B" w:rsidR="00CB1BFC" w:rsidRDefault="00CB1BFC" w:rsidP="001908B5">
      <w:pPr>
        <w:pStyle w:val="Aufzhlungszeichen"/>
        <w:rPr>
          <w:sz w:val="24"/>
        </w:rPr>
      </w:pPr>
      <w:r>
        <w:rPr>
          <w:sz w:val="24"/>
        </w:rPr>
        <w:t>The Old Man made Young again</w:t>
      </w:r>
    </w:p>
    <w:p w14:paraId="1027186D" w14:textId="77777777" w:rsidR="001908B5" w:rsidRPr="00436553" w:rsidRDefault="001908B5" w:rsidP="00436553">
      <w:pPr>
        <w:pStyle w:val="Aufzhlungszeichen"/>
        <w:numPr>
          <w:ilvl w:val="0"/>
          <w:numId w:val="0"/>
        </w:numPr>
        <w:rPr>
          <w:sz w:val="24"/>
        </w:rPr>
      </w:pPr>
    </w:p>
    <w:p w14:paraId="46E0CF89" w14:textId="77777777" w:rsidR="001908B5" w:rsidRPr="00B439DE" w:rsidRDefault="001908B5" w:rsidP="001908B5">
      <w:pPr>
        <w:pStyle w:val="Aufzhlungszeichen"/>
        <w:numPr>
          <w:ilvl w:val="0"/>
          <w:numId w:val="0"/>
        </w:numPr>
        <w:ind w:left="432" w:hanging="432"/>
        <w:rPr>
          <w:b/>
          <w:sz w:val="24"/>
        </w:rPr>
      </w:pPr>
      <w:r w:rsidRPr="00B439DE">
        <w:rPr>
          <w:b/>
          <w:sz w:val="24"/>
        </w:rPr>
        <w:t xml:space="preserve">Andersen’s </w:t>
      </w:r>
      <w:proofErr w:type="spellStart"/>
      <w:r w:rsidRPr="00B439DE">
        <w:rPr>
          <w:b/>
          <w:sz w:val="24"/>
        </w:rPr>
        <w:t>Fairytales</w:t>
      </w:r>
      <w:proofErr w:type="spellEnd"/>
    </w:p>
    <w:p w14:paraId="39868E9D" w14:textId="1B4D8C75" w:rsidR="001908B5" w:rsidRPr="00436553" w:rsidRDefault="00436553" w:rsidP="00936295">
      <w:pPr>
        <w:pStyle w:val="Aufzhlungszeichen"/>
        <w:numPr>
          <w:ilvl w:val="0"/>
          <w:numId w:val="7"/>
        </w:numPr>
        <w:rPr>
          <w:sz w:val="24"/>
        </w:rPr>
      </w:pPr>
      <w:r w:rsidRPr="00436553">
        <w:rPr>
          <w:sz w:val="24"/>
        </w:rPr>
        <w:t>The Emperor’s new clothes</w:t>
      </w:r>
    </w:p>
    <w:p w14:paraId="413EA505" w14:textId="5BEA433A" w:rsidR="00436553" w:rsidRPr="00436553" w:rsidRDefault="00436553" w:rsidP="00936295">
      <w:pPr>
        <w:pStyle w:val="Aufzhlungszeichen"/>
        <w:numPr>
          <w:ilvl w:val="0"/>
          <w:numId w:val="7"/>
        </w:numPr>
        <w:rPr>
          <w:sz w:val="24"/>
        </w:rPr>
      </w:pPr>
      <w:r w:rsidRPr="00436553">
        <w:rPr>
          <w:sz w:val="24"/>
        </w:rPr>
        <w:t xml:space="preserve">The Swineherd </w:t>
      </w:r>
    </w:p>
    <w:p w14:paraId="4521F41E" w14:textId="67E5753F" w:rsidR="00436553" w:rsidRPr="00436553" w:rsidRDefault="00436553" w:rsidP="00936295">
      <w:pPr>
        <w:pStyle w:val="Aufzhlungszeichen"/>
        <w:numPr>
          <w:ilvl w:val="0"/>
          <w:numId w:val="7"/>
        </w:numPr>
        <w:rPr>
          <w:sz w:val="24"/>
        </w:rPr>
      </w:pPr>
      <w:r w:rsidRPr="00436553">
        <w:rPr>
          <w:sz w:val="24"/>
        </w:rPr>
        <w:t>The Real Princess</w:t>
      </w:r>
    </w:p>
    <w:p w14:paraId="429EF9E4" w14:textId="072EEB97" w:rsidR="00436553" w:rsidRPr="00436553" w:rsidRDefault="00436553" w:rsidP="00936295">
      <w:pPr>
        <w:pStyle w:val="Aufzhlungszeichen"/>
        <w:numPr>
          <w:ilvl w:val="0"/>
          <w:numId w:val="7"/>
        </w:numPr>
        <w:rPr>
          <w:sz w:val="24"/>
        </w:rPr>
      </w:pPr>
      <w:r w:rsidRPr="00436553">
        <w:rPr>
          <w:sz w:val="24"/>
        </w:rPr>
        <w:t>The Snow Queen</w:t>
      </w:r>
    </w:p>
    <w:p w14:paraId="68CFCE6C" w14:textId="526ECD88" w:rsidR="00436553" w:rsidRPr="00436553" w:rsidRDefault="00436553" w:rsidP="00936295">
      <w:pPr>
        <w:pStyle w:val="Aufzhlungszeichen"/>
        <w:numPr>
          <w:ilvl w:val="0"/>
          <w:numId w:val="7"/>
        </w:numPr>
        <w:rPr>
          <w:sz w:val="24"/>
        </w:rPr>
      </w:pPr>
      <w:r w:rsidRPr="00436553">
        <w:rPr>
          <w:sz w:val="24"/>
        </w:rPr>
        <w:t>The Leap-Frog</w:t>
      </w:r>
    </w:p>
    <w:p w14:paraId="2E10B7FA" w14:textId="602590D5" w:rsidR="00436553" w:rsidRPr="00436553" w:rsidRDefault="00436553" w:rsidP="00936295">
      <w:pPr>
        <w:pStyle w:val="Aufzhlungszeichen"/>
        <w:numPr>
          <w:ilvl w:val="0"/>
          <w:numId w:val="7"/>
        </w:numPr>
        <w:rPr>
          <w:sz w:val="24"/>
        </w:rPr>
      </w:pPr>
      <w:r w:rsidRPr="00436553">
        <w:rPr>
          <w:sz w:val="24"/>
        </w:rPr>
        <w:t>The Red Shoes</w:t>
      </w:r>
    </w:p>
    <w:p w14:paraId="7FCFC0D4" w14:textId="48145AA3" w:rsidR="00436553" w:rsidRPr="00436553" w:rsidRDefault="00436553" w:rsidP="00936295">
      <w:pPr>
        <w:pStyle w:val="Aufzhlungszeichen"/>
        <w:numPr>
          <w:ilvl w:val="0"/>
          <w:numId w:val="7"/>
        </w:numPr>
        <w:rPr>
          <w:sz w:val="24"/>
        </w:rPr>
      </w:pPr>
      <w:r w:rsidRPr="00436553">
        <w:rPr>
          <w:sz w:val="24"/>
        </w:rPr>
        <w:t>The Naughty Boy</w:t>
      </w:r>
    </w:p>
    <w:p w14:paraId="1C32131F" w14:textId="448AA004" w:rsidR="00436553" w:rsidRPr="00436553" w:rsidRDefault="00436553" w:rsidP="00936295">
      <w:pPr>
        <w:pStyle w:val="Aufzhlungszeichen"/>
        <w:numPr>
          <w:ilvl w:val="0"/>
          <w:numId w:val="7"/>
        </w:numPr>
        <w:rPr>
          <w:sz w:val="24"/>
        </w:rPr>
      </w:pPr>
      <w:r w:rsidRPr="00436553">
        <w:rPr>
          <w:sz w:val="24"/>
        </w:rPr>
        <w:t xml:space="preserve">The little </w:t>
      </w:r>
      <w:proofErr w:type="spellStart"/>
      <w:r w:rsidRPr="00436553">
        <w:rPr>
          <w:sz w:val="24"/>
        </w:rPr>
        <w:t>Matchgirl</w:t>
      </w:r>
      <w:proofErr w:type="spellEnd"/>
    </w:p>
    <w:p w14:paraId="4FE5F8E7" w14:textId="782F6877" w:rsidR="00436553" w:rsidRPr="00436553" w:rsidRDefault="00436553" w:rsidP="00936295">
      <w:pPr>
        <w:pStyle w:val="Aufzhlungszeichen"/>
        <w:numPr>
          <w:ilvl w:val="0"/>
          <w:numId w:val="7"/>
        </w:numPr>
        <w:rPr>
          <w:sz w:val="24"/>
        </w:rPr>
      </w:pPr>
      <w:r w:rsidRPr="00436553">
        <w:rPr>
          <w:sz w:val="24"/>
        </w:rPr>
        <w:t>The Shadow</w:t>
      </w:r>
    </w:p>
    <w:p w14:paraId="15299B16" w14:textId="4DC79664" w:rsidR="00436553" w:rsidRDefault="00436553" w:rsidP="00936295">
      <w:pPr>
        <w:pStyle w:val="Aufzhlungszeichen"/>
        <w:numPr>
          <w:ilvl w:val="0"/>
          <w:numId w:val="7"/>
        </w:numPr>
        <w:rPr>
          <w:sz w:val="24"/>
        </w:rPr>
      </w:pPr>
      <w:r w:rsidRPr="00436553">
        <w:rPr>
          <w:sz w:val="24"/>
        </w:rPr>
        <w:t>The Story of a Mother</w:t>
      </w:r>
    </w:p>
    <w:p w14:paraId="34781094" w14:textId="36C7D3B1" w:rsidR="00596E98" w:rsidRDefault="00596E98" w:rsidP="00936295">
      <w:pPr>
        <w:pStyle w:val="Aufzhlungszeichen"/>
        <w:numPr>
          <w:ilvl w:val="0"/>
          <w:numId w:val="7"/>
        </w:numPr>
        <w:rPr>
          <w:sz w:val="24"/>
        </w:rPr>
      </w:pPr>
      <w:r>
        <w:rPr>
          <w:sz w:val="24"/>
        </w:rPr>
        <w:t>The Princess and</w:t>
      </w:r>
      <w:r w:rsidR="00AA4B1B">
        <w:rPr>
          <w:sz w:val="24"/>
        </w:rPr>
        <w:t xml:space="preserve"> the Pea</w:t>
      </w:r>
    </w:p>
    <w:p w14:paraId="1318BAED" w14:textId="3696DFDB" w:rsidR="00AA4B1B" w:rsidRDefault="007F15BA" w:rsidP="00936295">
      <w:pPr>
        <w:pStyle w:val="Aufzhlungszeichen"/>
        <w:numPr>
          <w:ilvl w:val="0"/>
          <w:numId w:val="7"/>
        </w:numPr>
        <w:rPr>
          <w:sz w:val="24"/>
        </w:rPr>
      </w:pPr>
      <w:r>
        <w:rPr>
          <w:sz w:val="24"/>
        </w:rPr>
        <w:t>The Little Mermaid</w:t>
      </w:r>
    </w:p>
    <w:p w14:paraId="70638FF7" w14:textId="77777777" w:rsidR="007F15BA" w:rsidRDefault="007F15BA" w:rsidP="003150D4">
      <w:pPr>
        <w:pStyle w:val="Aufzhlungszeichen"/>
        <w:numPr>
          <w:ilvl w:val="0"/>
          <w:numId w:val="0"/>
        </w:numPr>
        <w:ind w:left="360" w:hanging="360"/>
        <w:rPr>
          <w:sz w:val="24"/>
        </w:rPr>
      </w:pPr>
    </w:p>
    <w:p w14:paraId="2A835C56" w14:textId="4511019A" w:rsidR="003150D4" w:rsidRPr="00B439DE" w:rsidRDefault="003150D4" w:rsidP="003150D4">
      <w:pPr>
        <w:pStyle w:val="Aufzhlungszeichen"/>
        <w:numPr>
          <w:ilvl w:val="0"/>
          <w:numId w:val="0"/>
        </w:numPr>
        <w:ind w:left="360" w:hanging="360"/>
        <w:rPr>
          <w:b/>
          <w:sz w:val="24"/>
        </w:rPr>
      </w:pPr>
      <w:r w:rsidRPr="00B439DE">
        <w:rPr>
          <w:b/>
          <w:sz w:val="24"/>
        </w:rPr>
        <w:t>Others</w:t>
      </w:r>
    </w:p>
    <w:p w14:paraId="0C7A2603" w14:textId="530FFB41" w:rsidR="003150D4" w:rsidRDefault="004D0948" w:rsidP="00936295">
      <w:pPr>
        <w:pStyle w:val="Aufzhlungszeichen"/>
        <w:numPr>
          <w:ilvl w:val="0"/>
          <w:numId w:val="8"/>
        </w:numPr>
        <w:rPr>
          <w:sz w:val="24"/>
        </w:rPr>
      </w:pPr>
      <w:r>
        <w:rPr>
          <w:sz w:val="24"/>
        </w:rPr>
        <w:t>Beauty and the Beast</w:t>
      </w:r>
    </w:p>
    <w:p w14:paraId="2DA67066" w14:textId="67F44254" w:rsidR="0048404E" w:rsidRDefault="0048404E" w:rsidP="00936295">
      <w:pPr>
        <w:pStyle w:val="Aufzhlungszeichen"/>
        <w:numPr>
          <w:ilvl w:val="0"/>
          <w:numId w:val="8"/>
        </w:numPr>
        <w:rPr>
          <w:sz w:val="24"/>
        </w:rPr>
      </w:pPr>
      <w:r>
        <w:rPr>
          <w:sz w:val="24"/>
        </w:rPr>
        <w:t>Puss in Boots</w:t>
      </w:r>
    </w:p>
    <w:p w14:paraId="6532C674" w14:textId="7D96D702" w:rsidR="0048404E" w:rsidRPr="00436553" w:rsidRDefault="002B5120" w:rsidP="00936295">
      <w:pPr>
        <w:pStyle w:val="Aufzhlungszeichen"/>
        <w:numPr>
          <w:ilvl w:val="0"/>
          <w:numId w:val="8"/>
        </w:numPr>
        <w:rPr>
          <w:sz w:val="24"/>
        </w:rPr>
      </w:pPr>
      <w:r>
        <w:rPr>
          <w:sz w:val="24"/>
        </w:rPr>
        <w:t>The Ugly Duckling</w:t>
      </w:r>
    </w:p>
    <w:sectPr w:rsidR="0048404E" w:rsidRPr="00436553" w:rsidSect="00985B6C">
      <w:head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2C327" w14:textId="77777777" w:rsidR="00DE4327" w:rsidRDefault="00DE4327">
      <w:r>
        <w:separator/>
      </w:r>
    </w:p>
    <w:p w14:paraId="4AA59838" w14:textId="77777777" w:rsidR="00DE4327" w:rsidRDefault="00DE4327"/>
  </w:endnote>
  <w:endnote w:type="continuationSeparator" w:id="0">
    <w:p w14:paraId="5C47913F" w14:textId="77777777" w:rsidR="00DE4327" w:rsidRDefault="00DE4327">
      <w:r>
        <w:continuationSeparator/>
      </w:r>
    </w:p>
    <w:p w14:paraId="409C11CD" w14:textId="77777777" w:rsidR="00DE4327" w:rsidRDefault="00DE43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E73A9" w14:textId="77777777" w:rsidR="00DE4327" w:rsidRDefault="00DE4327">
      <w:r>
        <w:separator/>
      </w:r>
    </w:p>
    <w:p w14:paraId="16C7FF07" w14:textId="77777777" w:rsidR="00DE4327" w:rsidRDefault="00DE4327"/>
  </w:footnote>
  <w:footnote w:type="continuationSeparator" w:id="0">
    <w:p w14:paraId="44832C3D" w14:textId="77777777" w:rsidR="00DE4327" w:rsidRDefault="00DE4327">
      <w:r>
        <w:continuationSeparator/>
      </w:r>
    </w:p>
    <w:p w14:paraId="7744FDF8" w14:textId="77777777" w:rsidR="00DE4327" w:rsidRDefault="00DE432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6D028" w14:textId="5D5FE5D0" w:rsidR="00985B6C" w:rsidRDefault="00985B6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9264" behindDoc="0" locked="0" layoutInCell="1" allowOverlap="1" wp14:anchorId="18F39050" wp14:editId="71F751C5">
          <wp:simplePos x="0" y="0"/>
          <wp:positionH relativeFrom="margin">
            <wp:posOffset>2640965</wp:posOffset>
          </wp:positionH>
          <wp:positionV relativeFrom="margin">
            <wp:posOffset>-598805</wp:posOffset>
          </wp:positionV>
          <wp:extent cx="418465" cy="563880"/>
          <wp:effectExtent l="0" t="0" r="0" b="0"/>
          <wp:wrapSquare wrapText="bothSides"/>
          <wp:docPr id="5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643" r="21927" b="12833"/>
                  <a:stretch/>
                </pic:blipFill>
                <pic:spPr bwMode="auto">
                  <a:xfrm>
                    <a:off x="0" y="0"/>
                    <a:ext cx="418465" cy="5638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B8E1C" w14:textId="61AD2B53" w:rsidR="00985B6C" w:rsidRDefault="00985B6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2A62D348" wp14:editId="4D67726B">
          <wp:simplePos x="0" y="0"/>
          <wp:positionH relativeFrom="margin">
            <wp:posOffset>2453640</wp:posOffset>
          </wp:positionH>
          <wp:positionV relativeFrom="margin">
            <wp:posOffset>-692150</wp:posOffset>
          </wp:positionV>
          <wp:extent cx="737235" cy="552450"/>
          <wp:effectExtent l="0" t="0" r="0" b="0"/>
          <wp:wrapSquare wrapText="bothSides"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23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ACE7668" w14:textId="5105AC3B" w:rsidR="00985B6C" w:rsidRDefault="00985B6C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2815E4"/>
    <w:multiLevelType w:val="hybridMultilevel"/>
    <w:tmpl w:val="269CB26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0FB04E02"/>
    <w:lvl w:ilvl="0" w:tplc="0407000F">
      <w:start w:val="1"/>
      <w:numFmt w:val="decimal"/>
      <w:pStyle w:val="Aufzhlungszeichen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A51AB"/>
    <w:multiLevelType w:val="hybridMultilevel"/>
    <w:tmpl w:val="C552880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655BD"/>
    <w:multiLevelType w:val="hybridMultilevel"/>
    <w:tmpl w:val="17E89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13E58"/>
    <w:multiLevelType w:val="hybridMultilevel"/>
    <w:tmpl w:val="E53264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attachedTemplate r:id="rId1"/>
  <w:defaultTabStop w:val="720"/>
  <w:hyphenationZone w:val="425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B5"/>
    <w:rsid w:val="00072BAB"/>
    <w:rsid w:val="00094C60"/>
    <w:rsid w:val="000B7811"/>
    <w:rsid w:val="001908B5"/>
    <w:rsid w:val="00293BF6"/>
    <w:rsid w:val="002B5120"/>
    <w:rsid w:val="003150D4"/>
    <w:rsid w:val="00436553"/>
    <w:rsid w:val="00454A24"/>
    <w:rsid w:val="00466006"/>
    <w:rsid w:val="0048404E"/>
    <w:rsid w:val="004D0948"/>
    <w:rsid w:val="0058511F"/>
    <w:rsid w:val="00596E98"/>
    <w:rsid w:val="00602352"/>
    <w:rsid w:val="00635701"/>
    <w:rsid w:val="007F15BA"/>
    <w:rsid w:val="0086501E"/>
    <w:rsid w:val="00912348"/>
    <w:rsid w:val="00926402"/>
    <w:rsid w:val="00932FC5"/>
    <w:rsid w:val="00936295"/>
    <w:rsid w:val="009577F2"/>
    <w:rsid w:val="00985B6C"/>
    <w:rsid w:val="009B298C"/>
    <w:rsid w:val="009B42CE"/>
    <w:rsid w:val="009B54F2"/>
    <w:rsid w:val="009E09B6"/>
    <w:rsid w:val="00A03D26"/>
    <w:rsid w:val="00A06DEB"/>
    <w:rsid w:val="00A12FAB"/>
    <w:rsid w:val="00A130D6"/>
    <w:rsid w:val="00A531A1"/>
    <w:rsid w:val="00AA4B1B"/>
    <w:rsid w:val="00B439DE"/>
    <w:rsid w:val="00CB1BFC"/>
    <w:rsid w:val="00DE4327"/>
    <w:rsid w:val="00F56760"/>
    <w:rsid w:val="00F82D5B"/>
    <w:rsid w:val="00FB70D0"/>
    <w:rsid w:val="00FD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C2C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56760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731C3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Take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2</Pages>
  <Words>157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Mahnke</dc:creator>
  <cp:keywords/>
  <dc:description/>
  <cp:lastModifiedBy>Sophia Mahnke</cp:lastModifiedBy>
  <cp:revision>2</cp:revision>
  <dcterms:created xsi:type="dcterms:W3CDTF">2017-02-09T11:59:00Z</dcterms:created>
  <dcterms:modified xsi:type="dcterms:W3CDTF">2017-02-09T11:59:00Z</dcterms:modified>
</cp:coreProperties>
</file>